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447DC" w14:textId="03D4E969" w:rsidR="00C71561" w:rsidRPr="00C71561" w:rsidRDefault="004515A6" w:rsidP="00C71561">
      <w:pPr>
        <w:pStyle w:val="Heading1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Oracle Practice 1,2,3,4</w:t>
      </w:r>
    </w:p>
    <w:p w14:paraId="5F759C4F" w14:textId="482C5039" w:rsidR="00C71561" w:rsidRDefault="004515A6" w:rsidP="00C71561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1.2</w:t>
      </w:r>
    </w:p>
    <w:p w14:paraId="2F84B729" w14:textId="266DFB7B" w:rsidR="004515A6" w:rsidRDefault="004515A6" w:rsidP="00C71561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zh-CN"/>
        </w:rPr>
        <w:t>Student Registration System (ABC School District)</w:t>
      </w:r>
    </w:p>
    <w:p w14:paraId="7A08B636" w14:textId="410E0BA3" w:rsidR="004515A6" w:rsidRPr="004515A6" w:rsidRDefault="004515A6" w:rsidP="004515A6">
      <w:p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Key data to capture and store:</w:t>
      </w:r>
    </w:p>
    <w:p w14:paraId="1BB3F3A1" w14:textId="42604465" w:rsidR="004515A6" w:rsidRPr="004515A6" w:rsidRDefault="004515A6" w:rsidP="004515A6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Student Information:</w:t>
      </w:r>
    </w:p>
    <w:p w14:paraId="61962215" w14:textId="2327A7D1" w:rsidR="004515A6" w:rsidRPr="004515A6" w:rsidRDefault="004515A6" w:rsidP="00451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Student ID (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Primary</w:t>
      </w: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identifier)</w:t>
      </w:r>
    </w:p>
    <w:p w14:paraId="57A65B1D" w14:textId="77777777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First name, middle name, last name</w:t>
      </w:r>
    </w:p>
    <w:p w14:paraId="24025F6C" w14:textId="77777777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Date of birth</w:t>
      </w:r>
    </w:p>
    <w:p w14:paraId="0A137DB1" w14:textId="77777777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Gender</w:t>
      </w:r>
    </w:p>
    <w:p w14:paraId="56787CB4" w14:textId="77777777" w:rsid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Contact information </w:t>
      </w:r>
    </w:p>
    <w:p w14:paraId="2549B89A" w14:textId="77777777" w:rsidR="004515A6" w:rsidRDefault="004515A6" w:rsidP="004515A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phone number</w:t>
      </w:r>
    </w:p>
    <w:p w14:paraId="59F523C9" w14:textId="46B2721E" w:rsidR="004515A6" w:rsidRPr="004515A6" w:rsidRDefault="004515A6" w:rsidP="004515A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email</w:t>
      </w:r>
    </w:p>
    <w:p w14:paraId="2C6AA90B" w14:textId="77777777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Home address</w:t>
      </w:r>
    </w:p>
    <w:p w14:paraId="12E3C85E" w14:textId="77777777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Emergency contact details (name, relationship, contact number)</w:t>
      </w:r>
    </w:p>
    <w:p w14:paraId="23DA0873" w14:textId="77777777" w:rsidR="004515A6" w:rsidRPr="004515A6" w:rsidRDefault="004515A6" w:rsidP="00451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Academic Information:</w:t>
      </w:r>
    </w:p>
    <w:p w14:paraId="7E82D6BA" w14:textId="60990BC4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Grade level</w:t>
      </w:r>
    </w:p>
    <w:p w14:paraId="7C748B30" w14:textId="595A8A51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lass</w:t>
      </w: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enrolled</w:t>
      </w:r>
    </w:p>
    <w:p w14:paraId="229FC429" w14:textId="354D90C4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Attendance records</w:t>
      </w:r>
    </w:p>
    <w:p w14:paraId="5CABAEB4" w14:textId="34619BE6" w:rsidR="004515A6" w:rsidRPr="004515A6" w:rsidRDefault="004515A6" w:rsidP="004515A6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Login and Access:</w:t>
      </w:r>
    </w:p>
    <w:p w14:paraId="2B5C6236" w14:textId="77777777" w:rsidR="004515A6" w:rsidRDefault="004515A6" w:rsidP="00451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Student login credentials </w:t>
      </w:r>
    </w:p>
    <w:p w14:paraId="6B267BE4" w14:textId="77777777" w:rsid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username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</w:p>
    <w:p w14:paraId="415A11EC" w14:textId="123089E3" w:rsidR="004515A6" w:rsidRPr="004515A6" w:rsidRDefault="004515A6" w:rsidP="004515A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password</w:t>
      </w:r>
    </w:p>
    <w:p w14:paraId="024E2BAC" w14:textId="7FA15BCF" w:rsidR="004515A6" w:rsidRPr="004515A6" w:rsidRDefault="004515A6" w:rsidP="004515A6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Payment Information:</w:t>
      </w:r>
    </w:p>
    <w:p w14:paraId="0BEE25C7" w14:textId="77777777" w:rsidR="004515A6" w:rsidRPr="004515A6" w:rsidRDefault="004515A6" w:rsidP="00451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Tuition payment status</w:t>
      </w:r>
    </w:p>
    <w:p w14:paraId="4A2BF0ED" w14:textId="77777777" w:rsidR="004515A6" w:rsidRPr="004515A6" w:rsidRDefault="004515A6" w:rsidP="00451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Payment method (if applicable)</w:t>
      </w:r>
    </w:p>
    <w:p w14:paraId="3AA9A5F4" w14:textId="12C69653" w:rsidR="004515A6" w:rsidRPr="004515A6" w:rsidRDefault="004515A6" w:rsidP="004515A6">
      <w:pPr>
        <w:pStyle w:val="ListParagraph"/>
        <w:numPr>
          <w:ilvl w:val="1"/>
          <w:numId w:val="5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515A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Scholarship or financial aid information</w:t>
      </w:r>
    </w:p>
    <w:p w14:paraId="3DFA774A" w14:textId="77777777" w:rsidR="00C71561" w:rsidRDefault="00C71561" w:rsidP="00C71561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4A7A1F6E" w14:textId="1131596D" w:rsidR="00442810" w:rsidRDefault="00442810" w:rsidP="00C71561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zh-CN"/>
        </w:rPr>
        <w:t>Library Management System (XYZ Community Library)</w:t>
      </w:r>
    </w:p>
    <w:p w14:paraId="6770C0F5" w14:textId="160F31EA" w:rsidR="00442810" w:rsidRPr="00442810" w:rsidRDefault="00442810" w:rsidP="00442810">
      <w:p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Books Management:</w:t>
      </w:r>
    </w:p>
    <w:p w14:paraId="6BA769B7" w14:textId="77777777" w:rsidR="00442810" w:rsidRPr="00442810" w:rsidRDefault="00442810" w:rsidP="00442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Book ID (unique identifier)</w:t>
      </w:r>
    </w:p>
    <w:p w14:paraId="108F9535" w14:textId="77777777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Title</w:t>
      </w:r>
    </w:p>
    <w:p w14:paraId="6F5BD22A" w14:textId="77777777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Author(s)</w:t>
      </w:r>
    </w:p>
    <w:p w14:paraId="309A9323" w14:textId="77777777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ISBN number</w:t>
      </w:r>
    </w:p>
    <w:p w14:paraId="52575486" w14:textId="19BB52C4" w:rsid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Category</w:t>
      </w:r>
    </w:p>
    <w:p w14:paraId="2C86964B" w14:textId="77777777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Year of publication</w:t>
      </w:r>
    </w:p>
    <w:p w14:paraId="42408739" w14:textId="77777777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Number of copies available</w:t>
      </w:r>
    </w:p>
    <w:p w14:paraId="681FF534" w14:textId="40907697" w:rsid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lastRenderedPageBreak/>
        <w:t>Location in library</w:t>
      </w:r>
    </w:p>
    <w:p w14:paraId="1CE55F85" w14:textId="083D39A8" w:rsid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ondition</w:t>
      </w:r>
    </w:p>
    <w:p w14:paraId="5FAFD33B" w14:textId="7E664526" w:rsid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Status</w:t>
      </w:r>
    </w:p>
    <w:p w14:paraId="6F2B105F" w14:textId="5D584763" w:rsid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Available</w:t>
      </w:r>
    </w:p>
    <w:p w14:paraId="12A46696" w14:textId="0E6E7F53" w:rsid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Rent out</w:t>
      </w:r>
    </w:p>
    <w:p w14:paraId="2A40781D" w14:textId="2BF6C6A0" w:rsidR="00442810" w:rsidRPr="00442810" w:rsidRDefault="00442810" w:rsidP="00442810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Customer/Patron Information:</w:t>
      </w:r>
    </w:p>
    <w:p w14:paraId="064CC848" w14:textId="77777777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Customer ID (unique identifier)</w:t>
      </w:r>
    </w:p>
    <w:p w14:paraId="4AAC1A2B" w14:textId="77777777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First name, last name</w:t>
      </w:r>
    </w:p>
    <w:p w14:paraId="68E7D2A0" w14:textId="77777777" w:rsid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Contact information </w:t>
      </w:r>
    </w:p>
    <w:p w14:paraId="0C98677E" w14:textId="77777777" w:rsid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phone number</w:t>
      </w:r>
    </w:p>
    <w:p w14:paraId="4774BD4F" w14:textId="4DC70B6A" w:rsidR="00442810" w:rsidRP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email</w:t>
      </w:r>
    </w:p>
    <w:p w14:paraId="19227E81" w14:textId="35015063" w:rsidR="00442810" w:rsidRP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Address</w:t>
      </w:r>
    </w:p>
    <w:p w14:paraId="23F46731" w14:textId="77777777" w:rsidR="00442810" w:rsidRDefault="00442810" w:rsidP="004428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Borrowing history </w:t>
      </w:r>
    </w:p>
    <w:p w14:paraId="0B9F2856" w14:textId="77777777" w:rsid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books borrowed</w:t>
      </w:r>
    </w:p>
    <w:p w14:paraId="10B181CE" w14:textId="77777777" w:rsid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returned</w:t>
      </w:r>
    </w:p>
    <w:p w14:paraId="5B5BC74B" w14:textId="04CD8019" w:rsid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due dates</w:t>
      </w:r>
    </w:p>
    <w:p w14:paraId="568590EC" w14:textId="77777777" w:rsidR="00442810" w:rsidRPr="00442810" w:rsidRDefault="00442810" w:rsidP="00442810">
      <w:pPr>
        <w:ind w:left="1800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</w:p>
    <w:p w14:paraId="3225753E" w14:textId="653AD156" w:rsidR="00442810" w:rsidRPr="00442810" w:rsidRDefault="00442810" w:rsidP="00442810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Transactions:</w:t>
      </w:r>
    </w:p>
    <w:p w14:paraId="620F9F11" w14:textId="77777777" w:rsidR="00442810" w:rsidRP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Loan ID (unique identifier for each transaction)</w:t>
      </w:r>
    </w:p>
    <w:p w14:paraId="0C563D53" w14:textId="77777777" w:rsidR="00442810" w:rsidRP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Book borrowed</w:t>
      </w:r>
    </w:p>
    <w:p w14:paraId="637B4D13" w14:textId="77777777" w:rsidR="00442810" w:rsidRP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Borrower’s ID</w:t>
      </w:r>
    </w:p>
    <w:p w14:paraId="0C48CD63" w14:textId="77777777" w:rsidR="00442810" w:rsidRP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Date borrowed</w:t>
      </w:r>
    </w:p>
    <w:p w14:paraId="5FFC0FA0" w14:textId="77777777" w:rsidR="00442810" w:rsidRP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Due date</w:t>
      </w:r>
    </w:p>
    <w:p w14:paraId="609BAA31" w14:textId="63F063F6" w:rsidR="00442810" w:rsidRDefault="00442810" w:rsidP="004428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428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Date returned</w:t>
      </w:r>
    </w:p>
    <w:p w14:paraId="3B886B40" w14:textId="77777777" w:rsidR="00442810" w:rsidRDefault="00442810" w:rsidP="00442810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64BEBD6" w14:textId="58A4A3F7" w:rsidR="00442810" w:rsidRDefault="00442810" w:rsidP="00442810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1.3</w:t>
      </w:r>
    </w:p>
    <w:p w14:paraId="2A1E3A60" w14:textId="0A631054" w:rsidR="00442810" w:rsidRDefault="00442810" w:rsidP="00442810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1)</w:t>
      </w:r>
      <w:r w:rsidRPr="00F47D93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Hierarchical Model</w:t>
      </w:r>
    </w:p>
    <w:p w14:paraId="6D37C94F" w14:textId="203083AE" w:rsidR="00442810" w:rsidRDefault="00442810" w:rsidP="00442810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2)</w:t>
      </w:r>
      <w:r w:rsidRPr="00F47D93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Network Model</w:t>
      </w:r>
    </w:p>
    <w:p w14:paraId="1BC8E695" w14:textId="64877452" w:rsidR="00442810" w:rsidRDefault="00442810" w:rsidP="00442810">
      <w:p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3)Object oriented model</w:t>
      </w:r>
    </w:p>
    <w:p w14:paraId="4A8782ED" w14:textId="57CBA0CD" w:rsidR="00442810" w:rsidRDefault="00442810" w:rsidP="00442810">
      <w:p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4)</w:t>
      </w:r>
      <w:r w:rsidR="008C632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Relationship Model</w:t>
      </w:r>
    </w:p>
    <w:p w14:paraId="238F2DAB" w14:textId="7E8A717B" w:rsidR="00442810" w:rsidRDefault="00442810" w:rsidP="00442810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5)</w:t>
      </w:r>
      <w:r w:rsidR="008C6324" w:rsidRPr="008C632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="008C632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Relationship Model</w:t>
      </w:r>
    </w:p>
    <w:p w14:paraId="11574D9B" w14:textId="77777777" w:rsidR="008C6324" w:rsidRDefault="008C6324" w:rsidP="00442810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445A4F8" w14:textId="3E3A0552" w:rsidR="008C6324" w:rsidRDefault="008C6324" w:rsidP="00442810">
      <w:p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1.</w:t>
      </w:r>
      <w:r w:rsidR="0052629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4</w:t>
      </w:r>
    </w:p>
    <w:p w14:paraId="00E0DED1" w14:textId="77777777" w:rsidR="002E3FD6" w:rsidRDefault="002E3FD6" w:rsidP="00442810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proofErr w:type="spellStart"/>
      <w:r w:rsidRPr="0052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zh-CN"/>
        </w:rPr>
        <w:t>LibBook</w:t>
      </w:r>
      <w:proofErr w:type="spellEnd"/>
      <w:r w:rsidRPr="0052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zh-CN"/>
        </w:rPr>
        <w:t xml:space="preserve"> Business</w:t>
      </w:r>
      <w:r w:rsidRPr="002E3FD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</w:p>
    <w:p w14:paraId="4EACF740" w14:textId="77777777" w:rsidR="002E3FD6" w:rsidRDefault="002E3FD6" w:rsidP="002E3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2E3FD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Rules </w:t>
      </w:r>
    </w:p>
    <w:p w14:paraId="328E1BE6" w14:textId="3BDEB543" w:rsidR="002E3FD6" w:rsidRDefault="002E3FD6" w:rsidP="002E3F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Membership</w:t>
      </w:r>
    </w:p>
    <w:p w14:paraId="524375AA" w14:textId="1ACBA005" w:rsidR="002E3FD6" w:rsidRDefault="002E3FD6" w:rsidP="002E3FD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Corporate (Membership fee)</w:t>
      </w:r>
    </w:p>
    <w:p w14:paraId="3AFA55A7" w14:textId="5B91CF09" w:rsidR="002E3FD6" w:rsidRDefault="002E3FD6" w:rsidP="002E3FD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Student (Free)</w:t>
      </w:r>
    </w:p>
    <w:p w14:paraId="6BEE37F0" w14:textId="6BC00E13" w:rsidR="002E3FD6" w:rsidRDefault="002E3FD6" w:rsidP="002E3FD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Individual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(Membership fee)</w:t>
      </w:r>
    </w:p>
    <w:p w14:paraId="72FA43F6" w14:textId="458FC36E" w:rsidR="002E3FD6" w:rsidRPr="002E3FD6" w:rsidRDefault="002E3FD6" w:rsidP="002E3FD6">
      <w:pPr>
        <w:pStyle w:val="ListParagraph"/>
        <w:numPr>
          <w:ilvl w:val="2"/>
          <w:numId w:val="7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lastRenderedPageBreak/>
        <w:t>New membership introduced in future</w:t>
      </w:r>
    </w:p>
    <w:p w14:paraId="5D4364E8" w14:textId="5772156E" w:rsidR="008C6324" w:rsidRDefault="002E3FD6" w:rsidP="002E3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2E3FD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Constraints:</w:t>
      </w:r>
    </w:p>
    <w:p w14:paraId="1008C677" w14:textId="7B9426A7" w:rsidR="002E3FD6" w:rsidRDefault="002E3FD6" w:rsidP="002E3F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Membership other than student must pay a fee</w:t>
      </w:r>
    </w:p>
    <w:p w14:paraId="6661E6FD" w14:textId="77777777" w:rsidR="002E3FD6" w:rsidRDefault="002E3FD6" w:rsidP="002E3FD6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4E47555E" w14:textId="6FCB8FB4" w:rsidR="002E3FD6" w:rsidRDefault="002E3FD6" w:rsidP="002E3FD6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2E3FD6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Star Care Hospital Business Rules and Constraints:</w:t>
      </w:r>
    </w:p>
    <w:p w14:paraId="05BAE9FC" w14:textId="77777777" w:rsidR="00526294" w:rsidRPr="00526294" w:rsidRDefault="00526294" w:rsidP="005262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52629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Business Rules:</w:t>
      </w:r>
      <w:r w:rsidRPr="00526294">
        <w:t xml:space="preserve"> </w:t>
      </w:r>
    </w:p>
    <w:p w14:paraId="1875D028" w14:textId="0149C298" w:rsidR="00526294" w:rsidRDefault="00526294" w:rsidP="005262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52629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Doctor Registration: Each doctor is assigned a unique ID that begins with "DC".</w:t>
      </w:r>
    </w:p>
    <w:p w14:paraId="3C36D471" w14:textId="0C36D430" w:rsidR="00526294" w:rsidRPr="00526294" w:rsidRDefault="00526294" w:rsidP="00526294">
      <w:pPr>
        <w:pStyle w:val="ListParagraph"/>
        <w:numPr>
          <w:ilvl w:val="1"/>
          <w:numId w:val="8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52629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Patient Registration: Each patient is assigned a unique patient ID that begins with "PT" when they register for the first time.</w:t>
      </w:r>
    </w:p>
    <w:p w14:paraId="0032D821" w14:textId="2093FB41" w:rsidR="00526294" w:rsidRPr="00526294" w:rsidRDefault="00526294" w:rsidP="00526294">
      <w:pPr>
        <w:pStyle w:val="ListParagraph"/>
        <w:numPr>
          <w:ilvl w:val="0"/>
          <w:numId w:val="8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Pr="0052629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Constraints:</w:t>
      </w:r>
    </w:p>
    <w:p w14:paraId="12668004" w14:textId="56A5044B" w:rsidR="00526294" w:rsidRPr="00526294" w:rsidRDefault="00526294" w:rsidP="00526294">
      <w:pPr>
        <w:pStyle w:val="ListParagraph"/>
        <w:numPr>
          <w:ilvl w:val="1"/>
          <w:numId w:val="8"/>
        </w:num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52629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Doctor Experience: Doctors must have at least seven years of experience to be associated with the hospital.</w:t>
      </w:r>
    </w:p>
    <w:p w14:paraId="22D873D2" w14:textId="77777777" w:rsidR="002E3FD6" w:rsidRPr="00442810" w:rsidRDefault="002E3FD6" w:rsidP="00442810">
      <w:pP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</w:p>
    <w:sectPr w:rsidR="002E3FD6" w:rsidRPr="0044281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7719C" w14:textId="77777777" w:rsidR="00AD47DE" w:rsidRDefault="00AD47DE">
      <w:r>
        <w:separator/>
      </w:r>
    </w:p>
    <w:p w14:paraId="0BDE5FF1" w14:textId="77777777" w:rsidR="00AD47DE" w:rsidRDefault="00AD47DE"/>
  </w:endnote>
  <w:endnote w:type="continuationSeparator" w:id="0">
    <w:p w14:paraId="199121F5" w14:textId="77777777" w:rsidR="00AD47DE" w:rsidRDefault="00AD47DE">
      <w:r>
        <w:continuationSeparator/>
      </w:r>
    </w:p>
    <w:p w14:paraId="6FD08526" w14:textId="77777777" w:rsidR="00AD47DE" w:rsidRDefault="00AD47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F5E8B" w14:textId="77777777" w:rsidR="00C17CB7" w:rsidRDefault="006E21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BA51C" w14:textId="77777777" w:rsidR="00AD47DE" w:rsidRDefault="00AD47DE">
      <w:r>
        <w:separator/>
      </w:r>
    </w:p>
    <w:p w14:paraId="6E2A0A1F" w14:textId="77777777" w:rsidR="00AD47DE" w:rsidRDefault="00AD47DE"/>
  </w:footnote>
  <w:footnote w:type="continuationSeparator" w:id="0">
    <w:p w14:paraId="0AF6CE2D" w14:textId="77777777" w:rsidR="00AD47DE" w:rsidRDefault="00AD47DE">
      <w:r>
        <w:continuationSeparator/>
      </w:r>
    </w:p>
    <w:p w14:paraId="39503804" w14:textId="77777777" w:rsidR="00AD47DE" w:rsidRDefault="00AD47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A3DCF"/>
    <w:multiLevelType w:val="hybridMultilevel"/>
    <w:tmpl w:val="E360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C1CB9"/>
    <w:multiLevelType w:val="hybridMultilevel"/>
    <w:tmpl w:val="33CE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F15"/>
    <w:multiLevelType w:val="hybridMultilevel"/>
    <w:tmpl w:val="FDF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3A5D"/>
    <w:multiLevelType w:val="hybridMultilevel"/>
    <w:tmpl w:val="82A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625524">
    <w:abstractNumId w:val="1"/>
  </w:num>
  <w:num w:numId="2" w16cid:durableId="1083842254">
    <w:abstractNumId w:val="0"/>
  </w:num>
  <w:num w:numId="3" w16cid:durableId="1424689449">
    <w:abstractNumId w:val="3"/>
  </w:num>
  <w:num w:numId="4" w16cid:durableId="1493527356">
    <w:abstractNumId w:val="7"/>
  </w:num>
  <w:num w:numId="5" w16cid:durableId="267474554">
    <w:abstractNumId w:val="5"/>
  </w:num>
  <w:num w:numId="6" w16cid:durableId="111486322">
    <w:abstractNumId w:val="6"/>
  </w:num>
  <w:num w:numId="7" w16cid:durableId="1051227350">
    <w:abstractNumId w:val="2"/>
  </w:num>
  <w:num w:numId="8" w16cid:durableId="147221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A6"/>
    <w:rsid w:val="000B4BCF"/>
    <w:rsid w:val="00135ACE"/>
    <w:rsid w:val="002E3FD6"/>
    <w:rsid w:val="00442810"/>
    <w:rsid w:val="004515A6"/>
    <w:rsid w:val="00492565"/>
    <w:rsid w:val="00526294"/>
    <w:rsid w:val="006E21CA"/>
    <w:rsid w:val="008C6324"/>
    <w:rsid w:val="008D2225"/>
    <w:rsid w:val="008D5B15"/>
    <w:rsid w:val="00A0292D"/>
    <w:rsid w:val="00AD47DE"/>
    <w:rsid w:val="00C17CB7"/>
    <w:rsid w:val="00C71561"/>
    <w:rsid w:val="00CA0496"/>
    <w:rsid w:val="00F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00E26"/>
  <w15:chartTrackingRefBased/>
  <w15:docId w15:val="{F8DA2D4D-70A1-9C44-A6B3-A6F5593F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5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gpan/Library/Group%20Containers/UBF8T346G9.Office/User%20Content.localized/Templates.localized/HAN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HAN notes.dotx</Template>
  <TotalTime>29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smith Amy</cp:lastModifiedBy>
  <cp:revision>1</cp:revision>
  <dcterms:created xsi:type="dcterms:W3CDTF">2024-09-04T14:56:00Z</dcterms:created>
  <dcterms:modified xsi:type="dcterms:W3CDTF">2024-09-04T15:44:00Z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